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B7" w:rsidRDefault="00BA187E">
      <w:pPr>
        <w:pStyle w:val="Title"/>
      </w:pPr>
      <w:r>
        <w:t>Freight Forecasting Model blueprint</w:t>
      </w:r>
    </w:p>
    <w:p w:rsidR="00BA187E" w:rsidRDefault="00BA187E">
      <w:pPr>
        <w:pStyle w:val="Heading1"/>
      </w:pPr>
      <w:r>
        <w:t>This is what users today have</w:t>
      </w:r>
    </w:p>
    <w:p w:rsidR="001A37F1" w:rsidRDefault="00BA187E" w:rsidP="00BA187E">
      <w:r>
        <w:rPr>
          <w:noProof/>
          <w:lang w:eastAsia="en-US"/>
        </w:rPr>
        <w:drawing>
          <wp:inline distT="0" distB="0" distL="0" distR="0" wp14:anchorId="0EC7CD6B" wp14:editId="46FDBE1E">
            <wp:extent cx="941832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183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7E" w:rsidRPr="001A37F1" w:rsidRDefault="001A37F1" w:rsidP="001A37F1">
      <w:pPr>
        <w:tabs>
          <w:tab w:val="left" w:pos="1397"/>
        </w:tabs>
      </w:pPr>
      <w:r>
        <w:tab/>
      </w:r>
      <w:r>
        <w:rPr>
          <w:noProof/>
          <w:lang w:eastAsia="en-US"/>
        </w:rPr>
        <w:drawing>
          <wp:inline distT="0" distB="0" distL="0" distR="0" wp14:anchorId="22535CC4" wp14:editId="57C4FAA8">
            <wp:extent cx="8864221" cy="338862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7107" cy="33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B7" w:rsidRDefault="007E73B7">
      <w:pPr>
        <w:pStyle w:val="Heading1"/>
      </w:pPr>
      <w:r>
        <w:lastRenderedPageBreak/>
        <w:t>Results Page</w:t>
      </w:r>
    </w:p>
    <w:p w:rsidR="00A30CB7" w:rsidRDefault="007E73B7" w:rsidP="007E73B7">
      <w:bookmarkStart w:id="0" w:name="_GoBack"/>
      <w:r>
        <w:rPr>
          <w:noProof/>
          <w:lang w:eastAsia="en-US"/>
        </w:rPr>
        <w:drawing>
          <wp:inline distT="0" distB="0" distL="0" distR="0" wp14:anchorId="144F7ED7" wp14:editId="74634388">
            <wp:extent cx="9418320" cy="491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832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105B" w:rsidRDefault="0022105B" w:rsidP="007E73B7"/>
    <w:p w:rsidR="0022105B" w:rsidRDefault="0022105B" w:rsidP="007E73B7"/>
    <w:p w:rsidR="0022105B" w:rsidRDefault="0022105B" w:rsidP="007E73B7"/>
    <w:p w:rsidR="0022105B" w:rsidRDefault="0022105B" w:rsidP="007E73B7"/>
    <w:p w:rsidR="0022105B" w:rsidRDefault="0022105B" w:rsidP="007E73B7"/>
    <w:sectPr w:rsidR="0022105B" w:rsidSect="007E73B7">
      <w:pgSz w:w="15840" w:h="12240" w:orient="landscape"/>
      <w:pgMar w:top="360" w:right="504" w:bottom="360" w:left="50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B7"/>
    <w:rsid w:val="001A37F1"/>
    <w:rsid w:val="0022105B"/>
    <w:rsid w:val="00555286"/>
    <w:rsid w:val="007E73B7"/>
    <w:rsid w:val="00A30CB7"/>
    <w:rsid w:val="00BA187E"/>
    <w:rsid w:val="00F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FA29D-392B-4849-8509-D93A7DC5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ttm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Sutton</dc:creator>
  <cp:keywords/>
  <cp:lastModifiedBy>mark albrecht</cp:lastModifiedBy>
  <cp:revision>2</cp:revision>
  <dcterms:created xsi:type="dcterms:W3CDTF">2015-03-07T16:29:00Z</dcterms:created>
  <dcterms:modified xsi:type="dcterms:W3CDTF">2015-03-07T16:29:00Z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